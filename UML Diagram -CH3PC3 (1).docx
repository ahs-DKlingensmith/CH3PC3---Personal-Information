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B6C" w:rsidRDefault="009D1783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Dylan Klingensmith</w:t>
      </w:r>
    </w:p>
    <w:p w:rsidR="00B70B6C" w:rsidRDefault="009D1783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Period 2</w:t>
      </w:r>
    </w:p>
    <w:p w:rsidR="00B70B6C" w:rsidRDefault="009D1783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10/1/18</w:t>
      </w:r>
    </w:p>
    <w:p w:rsidR="00B70B6C" w:rsidRDefault="009D1783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CH3PC3 - UML Diagram</w:t>
      </w:r>
    </w:p>
    <w:p w:rsidR="00B70B6C" w:rsidRDefault="00B70B6C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70B6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B6C" w:rsidRDefault="009D1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PersonalInformation</w:t>
            </w:r>
          </w:p>
        </w:tc>
      </w:tr>
      <w:tr w:rsidR="00B70B6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B6C" w:rsidRDefault="009D178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 String</w:t>
            </w:r>
          </w:p>
          <w:p w:rsidR="00B70B6C" w:rsidRDefault="009D178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address: String</w:t>
            </w:r>
          </w:p>
          <w:p w:rsidR="00B70B6C" w:rsidRDefault="009D178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age: int</w:t>
            </w:r>
          </w:p>
          <w:p w:rsidR="00B70B6C" w:rsidRDefault="009D178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phoneNumber: int</w:t>
            </w:r>
          </w:p>
        </w:tc>
      </w:tr>
      <w:tr w:rsidR="00B70B6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B6C" w:rsidRDefault="009D178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setName(</w:t>
            </w:r>
            <w:r w:rsidRPr="009D178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00"/>
              </w:rPr>
              <w:t>String 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 void – should be n:String</w:t>
            </w:r>
            <w:bookmarkStart w:id="0" w:name="_GoBack"/>
            <w:bookmarkEnd w:id="0"/>
          </w:p>
          <w:p w:rsidR="00B70B6C" w:rsidRDefault="009D178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setAddress(String ad): void</w:t>
            </w:r>
          </w:p>
          <w:p w:rsidR="00B70B6C" w:rsidRDefault="009D178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setAge(int a): void</w:t>
            </w:r>
          </w:p>
          <w:p w:rsidR="00B70B6C" w:rsidRDefault="009D178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setPhoneNumber(int pn): void</w:t>
            </w:r>
          </w:p>
          <w:p w:rsidR="00B70B6C" w:rsidRDefault="009D178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getName(): String</w:t>
            </w:r>
          </w:p>
          <w:p w:rsidR="00B70B6C" w:rsidRDefault="009D178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getAddress(): String</w:t>
            </w:r>
          </w:p>
          <w:p w:rsidR="00B70B6C" w:rsidRDefault="009D178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getAge(): int</w:t>
            </w:r>
          </w:p>
          <w:p w:rsidR="00B70B6C" w:rsidRDefault="009D178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getPhoneNumbe(): int</w:t>
            </w:r>
          </w:p>
        </w:tc>
      </w:tr>
    </w:tbl>
    <w:p w:rsidR="00B70B6C" w:rsidRDefault="00B70B6C">
      <w:pPr>
        <w:spacing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sectPr w:rsidR="00B70B6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968EE"/>
    <w:multiLevelType w:val="multilevel"/>
    <w:tmpl w:val="8160CA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7DBA29AA"/>
    <w:multiLevelType w:val="multilevel"/>
    <w:tmpl w:val="1584EDF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B70B6C"/>
    <w:rsid w:val="009D1783"/>
    <w:rsid w:val="00B7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99BEDAD6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Mulroy, Patrick</cp:lastModifiedBy>
  <cp:revision>2</cp:revision>
  <dcterms:created xsi:type="dcterms:W3CDTF">2018-10-05T13:33:00Z</dcterms:created>
  <dcterms:modified xsi:type="dcterms:W3CDTF">2018-10-05T13:34:00Z</dcterms:modified>
</cp:coreProperties>
</file>